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2F5DC" w14:textId="77777777" w:rsidR="005253DF" w:rsidRDefault="005253DF">
      <w:bookmarkStart w:id="0" w:name="_GoBack"/>
      <w:bookmarkEnd w:id="0"/>
      <w:r>
        <w:t xml:space="preserve">Adapted from </w:t>
      </w:r>
      <w:hyperlink r:id="rId9" w:history="1">
        <w:r w:rsidRPr="005253DF">
          <w:rPr>
            <w:rStyle w:val="Hyperlink"/>
          </w:rPr>
          <w:t>Beyond Bullet Points by Cliff Atkinson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734"/>
        <w:gridCol w:w="3192"/>
        <w:gridCol w:w="3192"/>
      </w:tblGrid>
      <w:tr w:rsidR="00B2087F" w14:paraId="77A176A7" w14:textId="77777777" w:rsidTr="004C277B">
        <w:tc>
          <w:tcPr>
            <w:tcW w:w="9576" w:type="dxa"/>
            <w:gridSpan w:val="4"/>
            <w:tcBorders>
              <w:bottom w:val="nil"/>
            </w:tcBorders>
          </w:tcPr>
          <w:p w14:paraId="146EBEFC" w14:textId="77777777" w:rsidR="00B2087F" w:rsidRDefault="004D3E2E" w:rsidP="004C277B">
            <w:r>
              <w:t>Title and Byline</w:t>
            </w:r>
          </w:p>
        </w:tc>
      </w:tr>
      <w:tr w:rsidR="00B2087F" w14:paraId="4505FBF4" w14:textId="77777777" w:rsidTr="004C277B">
        <w:tc>
          <w:tcPr>
            <w:tcW w:w="9576" w:type="dxa"/>
            <w:gridSpan w:val="4"/>
            <w:tcBorders>
              <w:top w:val="nil"/>
              <w:bottom w:val="nil"/>
            </w:tcBorders>
            <w:shd w:val="clear" w:color="auto" w:fill="1F497D" w:themeFill="text2"/>
          </w:tcPr>
          <w:p w14:paraId="0851CBD9" w14:textId="77777777" w:rsidR="00B2087F" w:rsidRPr="00AB775E" w:rsidRDefault="00B2087F" w:rsidP="004C277B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B2087F" w14:paraId="2F1934B7" w14:textId="77777777" w:rsidTr="007B332C">
        <w:tc>
          <w:tcPr>
            <w:tcW w:w="1458" w:type="dxa"/>
            <w:tcBorders>
              <w:top w:val="nil"/>
            </w:tcBorders>
          </w:tcPr>
          <w:p w14:paraId="119F9B5B" w14:textId="77777777" w:rsidR="00B2087F" w:rsidRPr="00612500" w:rsidRDefault="00B2087F" w:rsidP="004C27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8118" w:type="dxa"/>
            <w:gridSpan w:val="3"/>
            <w:tcBorders>
              <w:top w:val="nil"/>
              <w:bottom w:val="single" w:sz="4" w:space="0" w:color="000000" w:themeColor="text1"/>
            </w:tcBorders>
          </w:tcPr>
          <w:p w14:paraId="3317B220" w14:textId="77777777" w:rsidR="00B2087F" w:rsidRDefault="007B332C" w:rsidP="004C277B">
            <w:r>
              <w:t>In what circumstances is this relevant?</w:t>
            </w:r>
          </w:p>
        </w:tc>
      </w:tr>
      <w:tr w:rsidR="00B2087F" w14:paraId="0169E88A" w14:textId="77777777" w:rsidTr="007B332C">
        <w:trPr>
          <w:trHeight w:val="70"/>
        </w:trPr>
        <w:tc>
          <w:tcPr>
            <w:tcW w:w="1458" w:type="dxa"/>
            <w:tcBorders>
              <w:bottom w:val="single" w:sz="4" w:space="0" w:color="000000" w:themeColor="text1"/>
            </w:tcBorders>
          </w:tcPr>
          <w:p w14:paraId="75082812" w14:textId="77777777" w:rsidR="00B2087F" w:rsidRPr="00612500" w:rsidRDefault="00B2087F" w:rsidP="004C27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118" w:type="dxa"/>
            <w:gridSpan w:val="3"/>
            <w:tcBorders>
              <w:bottom w:val="single" w:sz="4" w:space="0" w:color="000000" w:themeColor="text1"/>
            </w:tcBorders>
          </w:tcPr>
          <w:p w14:paraId="54F62157" w14:textId="77777777" w:rsidR="00B2087F" w:rsidRDefault="007B332C" w:rsidP="004C277B">
            <w:r>
              <w:t xml:space="preserve">To </w:t>
            </w:r>
            <w:proofErr w:type="gramStart"/>
            <w:r>
              <w:t>whom</w:t>
            </w:r>
            <w:proofErr w:type="gramEnd"/>
            <w:r>
              <w:t xml:space="preserve"> is this relevant?</w:t>
            </w:r>
          </w:p>
        </w:tc>
      </w:tr>
      <w:tr w:rsidR="00B2087F" w:rsidRPr="00612500" w14:paraId="25E511D6" w14:textId="77777777" w:rsidTr="004C277B">
        <w:tc>
          <w:tcPr>
            <w:tcW w:w="3192" w:type="dxa"/>
            <w:gridSpan w:val="2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0AB91E" w14:textId="77777777" w:rsidR="00B2087F" w:rsidRPr="00612500" w:rsidRDefault="00B2087F" w:rsidP="004C277B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A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16C9C93" w14:textId="77777777" w:rsidR="00B2087F" w:rsidRPr="00612500" w:rsidRDefault="007B332C" w:rsidP="007B332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How/Call to Action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F8F30" w14:textId="77777777" w:rsidR="00B2087F" w:rsidRPr="00612500" w:rsidRDefault="00B2087F" w:rsidP="004C277B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B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</w:tr>
      <w:tr w:rsidR="00B2087F" w14:paraId="29AC3F29" w14:textId="77777777" w:rsidTr="0093132E">
        <w:trPr>
          <w:trHeight w:val="864"/>
        </w:trPr>
        <w:tc>
          <w:tcPr>
            <w:tcW w:w="3192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E9F9B6" w14:textId="77777777" w:rsidR="00B2087F" w:rsidRDefault="007B332C" w:rsidP="004C277B">
            <w:r>
              <w:t>Problem or</w:t>
            </w:r>
          </w:p>
          <w:p w14:paraId="2E1D9316" w14:textId="77777777" w:rsidR="007B332C" w:rsidRDefault="007B332C" w:rsidP="004C277B">
            <w:r>
              <w:t>Irritation or</w:t>
            </w:r>
          </w:p>
          <w:p w14:paraId="3FA06FE9" w14:textId="77777777" w:rsidR="007B332C" w:rsidRDefault="007B332C" w:rsidP="004C277B">
            <w:r>
              <w:t>Chance or</w:t>
            </w:r>
          </w:p>
          <w:p w14:paraId="08F20AF9" w14:textId="77777777" w:rsidR="007B332C" w:rsidRDefault="007B332C" w:rsidP="004C277B">
            <w:r>
              <w:t>Knowledge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89BB751" w14:textId="77777777" w:rsidR="00B2087F" w:rsidRPr="00030604" w:rsidRDefault="007B332C" w:rsidP="004C27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Illustration (Last thing first)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4757F" w14:textId="77777777" w:rsidR="00B2087F" w:rsidRDefault="007B332C" w:rsidP="004C277B">
            <w:r>
              <w:t>Benefit</w:t>
            </w:r>
          </w:p>
        </w:tc>
      </w:tr>
      <w:tr w:rsidR="00B2087F" w14:paraId="264D1D6E" w14:textId="77777777" w:rsidTr="0093132E">
        <w:tc>
          <w:tcPr>
            <w:tcW w:w="9576" w:type="dxa"/>
            <w:gridSpan w:val="4"/>
            <w:tcBorders>
              <w:top w:val="single" w:sz="4" w:space="0" w:color="000000" w:themeColor="text1"/>
              <w:bottom w:val="nil"/>
            </w:tcBorders>
            <w:shd w:val="clear" w:color="auto" w:fill="1F497D" w:themeFill="text2"/>
          </w:tcPr>
          <w:p w14:paraId="4FFFE04F" w14:textId="77777777" w:rsidR="00B2087F" w:rsidRPr="00AB775E" w:rsidRDefault="00B2087F" w:rsidP="004C277B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II</w:t>
            </w:r>
          </w:p>
        </w:tc>
      </w:tr>
      <w:tr w:rsidR="0052158D" w:rsidRPr="00612500" w14:paraId="2139E8C7" w14:textId="77777777" w:rsidTr="004C277B">
        <w:trPr>
          <w:trHeight w:val="90"/>
        </w:trPr>
        <w:tc>
          <w:tcPr>
            <w:tcW w:w="31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76EB98F" w14:textId="77777777" w:rsidR="0052158D" w:rsidRPr="008007FB" w:rsidRDefault="0052158D" w:rsidP="0052158D">
            <w:pPr>
              <w:jc w:val="center"/>
            </w:pPr>
            <w:r w:rsidRPr="0052158D">
              <w:rPr>
                <w:b/>
              </w:rPr>
              <w:t>Key Point</w:t>
            </w:r>
            <w:r w:rsidRPr="008007FB">
              <w:t xml:space="preserve"> (5 minutes)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DD1906B" w14:textId="77777777" w:rsidR="0052158D" w:rsidRPr="008007FB" w:rsidRDefault="0052158D" w:rsidP="0052158D">
            <w:pPr>
              <w:jc w:val="center"/>
            </w:pPr>
            <w:r w:rsidRPr="0052158D">
              <w:rPr>
                <w:b/>
              </w:rPr>
              <w:t>Explanation</w:t>
            </w:r>
            <w:r w:rsidRPr="008007FB">
              <w:t xml:space="preserve"> (15 minutes)</w:t>
            </w: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1B9E4140" w14:textId="77777777" w:rsidR="0052158D" w:rsidRDefault="0052158D" w:rsidP="0052158D">
            <w:pPr>
              <w:jc w:val="center"/>
            </w:pPr>
            <w:r w:rsidRPr="0052158D">
              <w:rPr>
                <w:b/>
              </w:rPr>
              <w:t>Detail</w:t>
            </w:r>
            <w:r w:rsidRPr="008007FB">
              <w:t xml:space="preserve">  (45 minutes)</w:t>
            </w:r>
          </w:p>
        </w:tc>
      </w:tr>
      <w:tr w:rsidR="00B2087F" w14:paraId="2DE21AB7" w14:textId="77777777" w:rsidTr="004C277B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5A3DA6E" w14:textId="77777777" w:rsidR="00B2087F" w:rsidRPr="0062625C" w:rsidRDefault="007B332C" w:rsidP="004C27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Most important point</w:t>
            </w: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39FF9A62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1DD27513" w14:textId="77777777" w:rsidR="00B2087F" w:rsidRDefault="00B2087F" w:rsidP="004C277B"/>
        </w:tc>
      </w:tr>
      <w:tr w:rsidR="00B2087F" w14:paraId="19B90193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627BCE4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D864B92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340E0A97" w14:textId="77777777" w:rsidR="00B2087F" w:rsidRDefault="00B2087F" w:rsidP="004C277B"/>
        </w:tc>
      </w:tr>
      <w:tr w:rsidR="00B2087F" w14:paraId="5ACFCE71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97E1926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597C237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4A0271AD" w14:textId="77777777" w:rsidR="00B2087F" w:rsidRDefault="00B2087F" w:rsidP="004C277B"/>
        </w:tc>
      </w:tr>
      <w:tr w:rsidR="00B2087F" w14:paraId="6033ED6D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12FA1A9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B59BDB7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4CCFEFEB" w14:textId="77777777" w:rsidR="00B2087F" w:rsidRDefault="00B2087F" w:rsidP="004C277B"/>
        </w:tc>
      </w:tr>
      <w:tr w:rsidR="00B2087F" w14:paraId="6C8AD33E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3284D62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C2D79D2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77A76998" w14:textId="77777777" w:rsidR="00B2087F" w:rsidRDefault="00B2087F" w:rsidP="004C277B"/>
        </w:tc>
      </w:tr>
      <w:tr w:rsidR="00B2087F" w14:paraId="44D6D4FB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4D6E870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39FCE5A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04BC3F58" w14:textId="77777777" w:rsidR="00B2087F" w:rsidRDefault="00B2087F" w:rsidP="004C277B"/>
        </w:tc>
      </w:tr>
      <w:tr w:rsidR="00B2087F" w14:paraId="7AA770D0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0B57C00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D62C52B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6132F32A" w14:textId="77777777" w:rsidR="00B2087F" w:rsidRDefault="00B2087F" w:rsidP="004C277B"/>
        </w:tc>
      </w:tr>
      <w:tr w:rsidR="00B2087F" w14:paraId="16FD0840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49FE49C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511F0B2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1C4B7CBC" w14:textId="77777777" w:rsidR="00B2087F" w:rsidRDefault="00B2087F" w:rsidP="004C277B"/>
        </w:tc>
      </w:tr>
      <w:tr w:rsidR="00B2087F" w14:paraId="6A2D2590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4322B76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3BA07CA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62C99384" w14:textId="77777777" w:rsidR="00B2087F" w:rsidRDefault="00B2087F" w:rsidP="004C277B"/>
        </w:tc>
      </w:tr>
      <w:tr w:rsidR="00B2087F" w14:paraId="65C5371F" w14:textId="77777777" w:rsidTr="004C277B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106F3C1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2C22946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4DB64D6D" w14:textId="77777777" w:rsidR="00B2087F" w:rsidRDefault="00B2087F" w:rsidP="004C277B"/>
        </w:tc>
      </w:tr>
      <w:tr w:rsidR="00B2087F" w14:paraId="62B44675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9E08903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5F50F62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755BED87" w14:textId="77777777" w:rsidR="00B2087F" w:rsidRDefault="00B2087F" w:rsidP="004C277B"/>
        </w:tc>
      </w:tr>
      <w:tr w:rsidR="00B2087F" w14:paraId="1283F371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8FFDE6E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B04F954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18DDDD6A" w14:textId="77777777" w:rsidR="00B2087F" w:rsidRDefault="00B2087F" w:rsidP="004C277B"/>
        </w:tc>
      </w:tr>
      <w:tr w:rsidR="00B2087F" w14:paraId="5BC029E8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B1EF7E9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E1998E3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570AFE07" w14:textId="77777777" w:rsidR="00B2087F" w:rsidRDefault="00B2087F" w:rsidP="004C277B"/>
        </w:tc>
      </w:tr>
      <w:tr w:rsidR="00B2087F" w14:paraId="6C983587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614A18A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086196E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038A52D4" w14:textId="77777777" w:rsidR="00B2087F" w:rsidRDefault="00B2087F" w:rsidP="004C277B"/>
        </w:tc>
      </w:tr>
      <w:tr w:rsidR="00B2087F" w14:paraId="5DB8289E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64A63D2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EE438CC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6463A4DA" w14:textId="77777777" w:rsidR="00B2087F" w:rsidRDefault="00B2087F" w:rsidP="004C277B"/>
        </w:tc>
      </w:tr>
      <w:tr w:rsidR="00B2087F" w14:paraId="16053AAC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CFB250A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9C8E333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3AC0EB07" w14:textId="77777777" w:rsidR="00B2087F" w:rsidRDefault="00B2087F" w:rsidP="004C277B"/>
        </w:tc>
      </w:tr>
      <w:tr w:rsidR="00B2087F" w14:paraId="12F413F1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1A884C4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8FA3A75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52A15985" w14:textId="77777777" w:rsidR="00B2087F" w:rsidRDefault="00B2087F" w:rsidP="004C277B"/>
        </w:tc>
      </w:tr>
      <w:tr w:rsidR="00B2087F" w14:paraId="1B13BA0C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8ADC91C" w14:textId="77777777" w:rsidR="00B2087F" w:rsidRPr="0062625C" w:rsidRDefault="00B2087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E0918BA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3E068471" w14:textId="77777777" w:rsidR="00B2087F" w:rsidRDefault="00B2087F" w:rsidP="004C277B"/>
        </w:tc>
      </w:tr>
      <w:tr w:rsidR="00B2087F" w14:paraId="1F1148D2" w14:textId="77777777" w:rsidTr="004C277B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ED50D6A" w14:textId="77777777" w:rsidR="00B2087F" w:rsidRPr="0062625C" w:rsidRDefault="007B332C" w:rsidP="004C27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Least important point</w:t>
            </w: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E70780C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2BBA245A" w14:textId="77777777" w:rsidR="00B2087F" w:rsidRDefault="00B2087F" w:rsidP="004C277B"/>
        </w:tc>
      </w:tr>
      <w:tr w:rsidR="00B2087F" w14:paraId="4651B35E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52355A3" w14:textId="77777777" w:rsidR="00B2087F" w:rsidRDefault="00B2087F" w:rsidP="004C277B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79934A4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7B855D1A" w14:textId="77777777" w:rsidR="00B2087F" w:rsidRDefault="00B2087F" w:rsidP="004C277B"/>
        </w:tc>
      </w:tr>
      <w:tr w:rsidR="00B2087F" w14:paraId="46364EE0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75AFFFB" w14:textId="77777777" w:rsidR="00B2087F" w:rsidRDefault="00B2087F" w:rsidP="004C277B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91B0A11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6D5DE565" w14:textId="77777777" w:rsidR="00B2087F" w:rsidRDefault="00B2087F" w:rsidP="004C277B"/>
        </w:tc>
      </w:tr>
      <w:tr w:rsidR="00B2087F" w14:paraId="797791EE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C7CB288" w14:textId="77777777" w:rsidR="00B2087F" w:rsidRDefault="00B2087F" w:rsidP="004C277B"/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6D9C600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2B8DC97D" w14:textId="77777777" w:rsidR="00B2087F" w:rsidRDefault="00B2087F" w:rsidP="004C277B"/>
        </w:tc>
      </w:tr>
      <w:tr w:rsidR="00B2087F" w14:paraId="6094E4C0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B264946" w14:textId="77777777" w:rsidR="00B2087F" w:rsidRDefault="00B2087F" w:rsidP="004C277B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6D5FF57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5AB1584A" w14:textId="77777777" w:rsidR="00B2087F" w:rsidRDefault="00B2087F" w:rsidP="004C277B"/>
        </w:tc>
      </w:tr>
      <w:tr w:rsidR="00B2087F" w14:paraId="4FDC262D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B1879BC" w14:textId="77777777" w:rsidR="00B2087F" w:rsidRDefault="00B2087F" w:rsidP="004C277B"/>
        </w:tc>
        <w:tc>
          <w:tcPr>
            <w:tcW w:w="319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502EEED" w14:textId="77777777" w:rsidR="00B2087F" w:rsidRDefault="00B2087F" w:rsidP="004C277B"/>
        </w:tc>
        <w:tc>
          <w:tcPr>
            <w:tcW w:w="3192" w:type="dxa"/>
            <w:shd w:val="clear" w:color="auto" w:fill="auto"/>
            <w:vAlign w:val="center"/>
          </w:tcPr>
          <w:p w14:paraId="5C94B477" w14:textId="77777777" w:rsidR="00B2087F" w:rsidRDefault="00B2087F" w:rsidP="004C277B"/>
        </w:tc>
      </w:tr>
      <w:tr w:rsidR="00B2087F" w14:paraId="1422A591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BB16A3B" w14:textId="77777777" w:rsidR="00B2087F" w:rsidRDefault="00B2087F" w:rsidP="004C277B"/>
        </w:tc>
        <w:tc>
          <w:tcPr>
            <w:tcW w:w="3192" w:type="dxa"/>
            <w:vMerge w:val="restart"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0454A20" w14:textId="77777777" w:rsidR="00B2087F" w:rsidRDefault="00B2087F" w:rsidP="004C277B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D398EA9" w14:textId="77777777" w:rsidR="00B2087F" w:rsidRDefault="00B2087F" w:rsidP="004C277B"/>
        </w:tc>
      </w:tr>
      <w:tr w:rsidR="00B2087F" w14:paraId="71F5B08F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03659AF" w14:textId="77777777" w:rsidR="00B2087F" w:rsidRDefault="00B2087F" w:rsidP="004C277B"/>
        </w:tc>
        <w:tc>
          <w:tcPr>
            <w:tcW w:w="3192" w:type="dxa"/>
            <w:vMerge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01B5649" w14:textId="77777777" w:rsidR="00B2087F" w:rsidRDefault="00B2087F" w:rsidP="004C277B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3C9DB7B" w14:textId="77777777" w:rsidR="00B2087F" w:rsidRDefault="00B2087F" w:rsidP="004C277B"/>
        </w:tc>
      </w:tr>
      <w:tr w:rsidR="00B2087F" w14:paraId="3D5A68DF" w14:textId="77777777" w:rsidTr="00616C32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9834499" w14:textId="77777777" w:rsidR="00B2087F" w:rsidRDefault="00B2087F" w:rsidP="004C277B"/>
        </w:tc>
        <w:tc>
          <w:tcPr>
            <w:tcW w:w="319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3BEB9C17" w14:textId="77777777" w:rsidR="00B2087F" w:rsidRDefault="00B2087F" w:rsidP="004C277B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8CFF798" w14:textId="77777777" w:rsidR="00B2087F" w:rsidRDefault="00B2087F" w:rsidP="004C277B"/>
        </w:tc>
      </w:tr>
      <w:tr w:rsidR="00B2087F" w14:paraId="5AF7A2F4" w14:textId="77777777" w:rsidTr="007B332C">
        <w:tc>
          <w:tcPr>
            <w:tcW w:w="957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F497D" w:themeFill="text2"/>
          </w:tcPr>
          <w:p w14:paraId="50760701" w14:textId="77777777" w:rsidR="00B2087F" w:rsidRPr="00AB775E" w:rsidRDefault="00B2087F" w:rsidP="004C277B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III</w:t>
            </w:r>
          </w:p>
        </w:tc>
      </w:tr>
      <w:tr w:rsidR="007B332C" w:rsidRPr="00612500" w14:paraId="13199033" w14:textId="77777777" w:rsidTr="004C277B">
        <w:tc>
          <w:tcPr>
            <w:tcW w:w="3192" w:type="dxa"/>
            <w:gridSpan w:val="2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335290" w14:textId="77777777" w:rsidR="007B332C" w:rsidRPr="00612500" w:rsidRDefault="007B332C" w:rsidP="004C277B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A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0F35C0A" w14:textId="77777777" w:rsidR="007B332C" w:rsidRPr="00612500" w:rsidRDefault="007B332C" w:rsidP="004C277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1EE3E5" w14:textId="77777777" w:rsidR="007B332C" w:rsidRPr="00612500" w:rsidRDefault="007B332C" w:rsidP="004C277B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B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</w:tr>
      <w:tr w:rsidR="007B332C" w14:paraId="63EA9568" w14:textId="77777777" w:rsidTr="004C277B">
        <w:trPr>
          <w:trHeight w:val="864"/>
        </w:trPr>
        <w:tc>
          <w:tcPr>
            <w:tcW w:w="3192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BDBD5B" w14:textId="77777777" w:rsidR="007B332C" w:rsidRDefault="007B332C" w:rsidP="004C277B">
            <w:r>
              <w:t>Restate PICK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8163B2D" w14:textId="77777777" w:rsidR="007B332C" w:rsidRPr="00030604" w:rsidRDefault="007B332C" w:rsidP="004C27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Review illustration</w:t>
            </w: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E91580" w14:textId="77777777" w:rsidR="007B332C" w:rsidRDefault="007B332C" w:rsidP="004C277B">
            <w:r>
              <w:t>Review benefit</w:t>
            </w:r>
          </w:p>
        </w:tc>
      </w:tr>
      <w:tr w:rsidR="007B332C" w14:paraId="57782C5D" w14:textId="77777777" w:rsidTr="007B332C">
        <w:tc>
          <w:tcPr>
            <w:tcW w:w="1458" w:type="dxa"/>
            <w:tcBorders>
              <w:top w:val="nil"/>
            </w:tcBorders>
          </w:tcPr>
          <w:p w14:paraId="3972A2AE" w14:textId="77777777" w:rsidR="007B332C" w:rsidRPr="00612500" w:rsidRDefault="007B332C" w:rsidP="004C27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Call to Action</w:t>
            </w:r>
          </w:p>
        </w:tc>
        <w:tc>
          <w:tcPr>
            <w:tcW w:w="8118" w:type="dxa"/>
            <w:gridSpan w:val="3"/>
            <w:tcBorders>
              <w:top w:val="nil"/>
              <w:bottom w:val="single" w:sz="4" w:space="0" w:color="000000" w:themeColor="text1"/>
            </w:tcBorders>
          </w:tcPr>
          <w:p w14:paraId="7DD7B643" w14:textId="77777777" w:rsidR="007B332C" w:rsidRDefault="007B332C" w:rsidP="004C277B">
            <w:r>
              <w:t>What should they do next?</w:t>
            </w:r>
          </w:p>
        </w:tc>
      </w:tr>
      <w:tr w:rsidR="005253DF" w14:paraId="27DCD92D" w14:textId="77777777" w:rsidTr="004C277B">
        <w:tc>
          <w:tcPr>
            <w:tcW w:w="9576" w:type="dxa"/>
            <w:gridSpan w:val="4"/>
            <w:tcBorders>
              <w:bottom w:val="nil"/>
            </w:tcBorders>
          </w:tcPr>
          <w:p w14:paraId="384AC7B9" w14:textId="77777777" w:rsidR="005253DF" w:rsidRDefault="005253DF" w:rsidP="004C277B"/>
        </w:tc>
      </w:tr>
      <w:tr w:rsidR="005253DF" w14:paraId="1940DD68" w14:textId="77777777" w:rsidTr="004C277B">
        <w:tc>
          <w:tcPr>
            <w:tcW w:w="9576" w:type="dxa"/>
            <w:gridSpan w:val="4"/>
            <w:tcBorders>
              <w:top w:val="nil"/>
              <w:bottom w:val="nil"/>
            </w:tcBorders>
            <w:shd w:val="clear" w:color="auto" w:fill="1F497D" w:themeFill="text2"/>
          </w:tcPr>
          <w:p w14:paraId="5E846C70" w14:textId="77777777" w:rsidR="005253DF" w:rsidRPr="00AB775E" w:rsidRDefault="005253DF" w:rsidP="004C277B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5253DF" w14:paraId="0E175933" w14:textId="77777777" w:rsidTr="004C277B">
        <w:tc>
          <w:tcPr>
            <w:tcW w:w="1458" w:type="dxa"/>
            <w:tcBorders>
              <w:top w:val="nil"/>
            </w:tcBorders>
          </w:tcPr>
          <w:p w14:paraId="687A94A7" w14:textId="77777777" w:rsidR="005253DF" w:rsidRPr="00612500" w:rsidRDefault="005253DF" w:rsidP="004C27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8118" w:type="dxa"/>
            <w:gridSpan w:val="3"/>
            <w:tcBorders>
              <w:top w:val="nil"/>
              <w:bottom w:val="single" w:sz="4" w:space="0" w:color="000000" w:themeColor="text1"/>
            </w:tcBorders>
          </w:tcPr>
          <w:p w14:paraId="41A5BB83" w14:textId="77777777" w:rsidR="005253DF" w:rsidRDefault="005253DF" w:rsidP="004C277B"/>
        </w:tc>
      </w:tr>
      <w:tr w:rsidR="005253DF" w14:paraId="51E2311D" w14:textId="77777777" w:rsidTr="004C277B">
        <w:trPr>
          <w:trHeight w:val="70"/>
        </w:trPr>
        <w:tc>
          <w:tcPr>
            <w:tcW w:w="1458" w:type="dxa"/>
            <w:tcBorders>
              <w:bottom w:val="single" w:sz="4" w:space="0" w:color="000000" w:themeColor="text1"/>
            </w:tcBorders>
          </w:tcPr>
          <w:p w14:paraId="30C5AD61" w14:textId="77777777" w:rsidR="005253DF" w:rsidRPr="00612500" w:rsidRDefault="005253DF" w:rsidP="004C27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118" w:type="dxa"/>
            <w:gridSpan w:val="3"/>
            <w:tcBorders>
              <w:bottom w:val="single" w:sz="4" w:space="0" w:color="000000" w:themeColor="text1"/>
            </w:tcBorders>
          </w:tcPr>
          <w:p w14:paraId="2A993064" w14:textId="77777777" w:rsidR="005253DF" w:rsidRDefault="005253DF" w:rsidP="004C277B"/>
        </w:tc>
      </w:tr>
      <w:tr w:rsidR="005253DF" w:rsidRPr="00612500" w14:paraId="209E7E1E" w14:textId="77777777" w:rsidTr="004C277B">
        <w:tc>
          <w:tcPr>
            <w:tcW w:w="3192" w:type="dxa"/>
            <w:gridSpan w:val="2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82F5A2" w14:textId="77777777" w:rsidR="005253DF" w:rsidRPr="00612500" w:rsidRDefault="005253DF" w:rsidP="004C277B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A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416285C" w14:textId="77777777" w:rsidR="005253DF" w:rsidRPr="00612500" w:rsidRDefault="005253DF" w:rsidP="004C277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How/Call to Action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172976" w14:textId="77777777" w:rsidR="005253DF" w:rsidRPr="00612500" w:rsidRDefault="005253DF" w:rsidP="004C277B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B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</w:tr>
      <w:tr w:rsidR="005253DF" w14:paraId="3B26506D" w14:textId="77777777" w:rsidTr="004C277B">
        <w:trPr>
          <w:trHeight w:val="864"/>
        </w:trPr>
        <w:tc>
          <w:tcPr>
            <w:tcW w:w="3192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590E40" w14:textId="77777777" w:rsidR="005253DF" w:rsidRDefault="005253DF" w:rsidP="004C277B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284A6C9" w14:textId="77777777" w:rsidR="005253DF" w:rsidRPr="00030604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F3879" w14:textId="77777777" w:rsidR="005253DF" w:rsidRDefault="005253DF" w:rsidP="004C277B"/>
        </w:tc>
      </w:tr>
      <w:tr w:rsidR="005253DF" w14:paraId="319D56F8" w14:textId="77777777" w:rsidTr="004C277B">
        <w:tc>
          <w:tcPr>
            <w:tcW w:w="9576" w:type="dxa"/>
            <w:gridSpan w:val="4"/>
            <w:tcBorders>
              <w:top w:val="single" w:sz="4" w:space="0" w:color="000000" w:themeColor="text1"/>
              <w:bottom w:val="nil"/>
            </w:tcBorders>
            <w:shd w:val="clear" w:color="auto" w:fill="1F497D" w:themeFill="text2"/>
          </w:tcPr>
          <w:p w14:paraId="47E8309A" w14:textId="77777777" w:rsidR="005253DF" w:rsidRPr="00AB775E" w:rsidRDefault="005253DF" w:rsidP="004C277B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II</w:t>
            </w:r>
          </w:p>
        </w:tc>
      </w:tr>
      <w:tr w:rsidR="005253DF" w:rsidRPr="00612500" w14:paraId="0D02EFF6" w14:textId="77777777" w:rsidTr="004C277B">
        <w:trPr>
          <w:trHeight w:val="90"/>
        </w:trPr>
        <w:tc>
          <w:tcPr>
            <w:tcW w:w="31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C1E2575" w14:textId="77777777" w:rsidR="005253DF" w:rsidRPr="008007FB" w:rsidRDefault="005253DF" w:rsidP="004C277B">
            <w:pPr>
              <w:jc w:val="center"/>
            </w:pPr>
            <w:r w:rsidRPr="0052158D">
              <w:rPr>
                <w:b/>
              </w:rPr>
              <w:t>Key Point</w:t>
            </w:r>
            <w:r w:rsidRPr="008007FB">
              <w:t xml:space="preserve"> (5 minutes)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2B8FF0A4" w14:textId="77777777" w:rsidR="005253DF" w:rsidRPr="008007FB" w:rsidRDefault="005253DF" w:rsidP="004C277B">
            <w:pPr>
              <w:jc w:val="center"/>
            </w:pPr>
            <w:r w:rsidRPr="0052158D">
              <w:rPr>
                <w:b/>
              </w:rPr>
              <w:t>Explanation</w:t>
            </w:r>
            <w:r w:rsidRPr="008007FB">
              <w:t xml:space="preserve"> (15 minutes)</w:t>
            </w:r>
          </w:p>
        </w:tc>
        <w:tc>
          <w:tcPr>
            <w:tcW w:w="3192" w:type="dxa"/>
            <w:tcBorders>
              <w:top w:val="nil"/>
            </w:tcBorders>
            <w:shd w:val="clear" w:color="auto" w:fill="auto"/>
          </w:tcPr>
          <w:p w14:paraId="4C0F9639" w14:textId="77777777" w:rsidR="005253DF" w:rsidRDefault="005253DF" w:rsidP="004C277B">
            <w:pPr>
              <w:jc w:val="center"/>
            </w:pPr>
            <w:r w:rsidRPr="0052158D">
              <w:rPr>
                <w:b/>
              </w:rPr>
              <w:t>Detail</w:t>
            </w:r>
            <w:r w:rsidRPr="008007FB">
              <w:t xml:space="preserve">  (45 minutes)</w:t>
            </w:r>
          </w:p>
        </w:tc>
      </w:tr>
      <w:tr w:rsidR="005253DF" w14:paraId="42CC2E0C" w14:textId="77777777" w:rsidTr="004C277B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4BC6F62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C09D33A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6FF91CA1" w14:textId="77777777" w:rsidR="005253DF" w:rsidRDefault="005253DF" w:rsidP="004C277B"/>
        </w:tc>
      </w:tr>
      <w:tr w:rsidR="005253DF" w14:paraId="523AACB0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E0F4905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B71034F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5998B3E8" w14:textId="77777777" w:rsidR="005253DF" w:rsidRDefault="005253DF" w:rsidP="004C277B"/>
        </w:tc>
      </w:tr>
      <w:tr w:rsidR="005253DF" w14:paraId="13798E47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FFFBADF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0B0DC2D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1BFB51B0" w14:textId="77777777" w:rsidR="005253DF" w:rsidRDefault="005253DF" w:rsidP="004C277B"/>
        </w:tc>
      </w:tr>
      <w:tr w:rsidR="005253DF" w14:paraId="1FED15B1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95407C2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7BA6405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749C015C" w14:textId="77777777" w:rsidR="005253DF" w:rsidRDefault="005253DF" w:rsidP="004C277B"/>
        </w:tc>
      </w:tr>
      <w:tr w:rsidR="005253DF" w14:paraId="68C96621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565F719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13C56515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16C398CB" w14:textId="77777777" w:rsidR="005253DF" w:rsidRDefault="005253DF" w:rsidP="004C277B"/>
        </w:tc>
      </w:tr>
      <w:tr w:rsidR="005253DF" w14:paraId="3173DDAA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15FFDA5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A926DDF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4E8DD010" w14:textId="77777777" w:rsidR="005253DF" w:rsidRDefault="005253DF" w:rsidP="004C277B"/>
        </w:tc>
      </w:tr>
      <w:tr w:rsidR="005253DF" w14:paraId="604A590A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50B9328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8193B8C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2B0E57C8" w14:textId="77777777" w:rsidR="005253DF" w:rsidRDefault="005253DF" w:rsidP="004C277B"/>
        </w:tc>
      </w:tr>
      <w:tr w:rsidR="005253DF" w14:paraId="750020B8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F46B61E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6C55C6F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0C780FBB" w14:textId="77777777" w:rsidR="005253DF" w:rsidRDefault="005253DF" w:rsidP="004C277B"/>
        </w:tc>
      </w:tr>
      <w:tr w:rsidR="005253DF" w14:paraId="238065A4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20F41DFE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502F6985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45F001C3" w14:textId="77777777" w:rsidR="005253DF" w:rsidRDefault="005253DF" w:rsidP="004C277B"/>
        </w:tc>
      </w:tr>
      <w:tr w:rsidR="005253DF" w14:paraId="6DADC24E" w14:textId="77777777" w:rsidTr="004C277B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FC80937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8164525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59675ED4" w14:textId="77777777" w:rsidR="005253DF" w:rsidRDefault="005253DF" w:rsidP="004C277B"/>
        </w:tc>
      </w:tr>
      <w:tr w:rsidR="005253DF" w14:paraId="44E987F2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E041BA1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3EA4BB8A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50BB84FC" w14:textId="77777777" w:rsidR="005253DF" w:rsidRDefault="005253DF" w:rsidP="004C277B"/>
        </w:tc>
      </w:tr>
      <w:tr w:rsidR="005253DF" w14:paraId="3F38D508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E1124EE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2C2AC63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015BF0FD" w14:textId="77777777" w:rsidR="005253DF" w:rsidRDefault="005253DF" w:rsidP="004C277B"/>
        </w:tc>
      </w:tr>
      <w:tr w:rsidR="005253DF" w14:paraId="71D9A443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2516A72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86D5648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6593CAD8" w14:textId="77777777" w:rsidR="005253DF" w:rsidRDefault="005253DF" w:rsidP="004C277B"/>
        </w:tc>
      </w:tr>
      <w:tr w:rsidR="005253DF" w14:paraId="0736A72B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457F8D29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9572A3F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2FFC9040" w14:textId="77777777" w:rsidR="005253DF" w:rsidRDefault="005253DF" w:rsidP="004C277B"/>
        </w:tc>
      </w:tr>
      <w:tr w:rsidR="005253DF" w14:paraId="6CB51DCD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6B7CDC6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45E04C3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05E992E5" w14:textId="77777777" w:rsidR="005253DF" w:rsidRDefault="005253DF" w:rsidP="004C277B"/>
        </w:tc>
      </w:tr>
      <w:tr w:rsidR="005253DF" w14:paraId="26D8E5B7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B452DAA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27F5DE0D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1E5465FA" w14:textId="77777777" w:rsidR="005253DF" w:rsidRDefault="005253DF" w:rsidP="004C277B"/>
        </w:tc>
      </w:tr>
      <w:tr w:rsidR="005253DF" w14:paraId="606FDC09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9F1524D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9EF5658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1DD07045" w14:textId="77777777" w:rsidR="005253DF" w:rsidRDefault="005253DF" w:rsidP="004C277B"/>
        </w:tc>
      </w:tr>
      <w:tr w:rsidR="005253DF" w14:paraId="01519533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E591E5C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7BEE8822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08E982F5" w14:textId="77777777" w:rsidR="005253DF" w:rsidRDefault="005253DF" w:rsidP="004C277B"/>
        </w:tc>
      </w:tr>
      <w:tr w:rsidR="005253DF" w14:paraId="1B96B0F4" w14:textId="77777777" w:rsidTr="004C277B">
        <w:trPr>
          <w:trHeight w:val="90"/>
        </w:trPr>
        <w:tc>
          <w:tcPr>
            <w:tcW w:w="319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1D56EBD" w14:textId="77777777" w:rsidR="005253DF" w:rsidRPr="0062625C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4061EC1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59D6AC23" w14:textId="77777777" w:rsidR="005253DF" w:rsidRDefault="005253DF" w:rsidP="004C277B"/>
        </w:tc>
      </w:tr>
      <w:tr w:rsidR="005253DF" w14:paraId="34E7917A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7F0F4C3D" w14:textId="77777777" w:rsidR="005253DF" w:rsidRDefault="005253DF" w:rsidP="004C277B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08ECCAEE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7F31CF38" w14:textId="77777777" w:rsidR="005253DF" w:rsidRDefault="005253DF" w:rsidP="004C277B"/>
        </w:tc>
      </w:tr>
      <w:tr w:rsidR="005253DF" w14:paraId="4494D783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2C4D228" w14:textId="77777777" w:rsidR="005253DF" w:rsidRDefault="005253DF" w:rsidP="004C277B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3BF2465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16E404B2" w14:textId="77777777" w:rsidR="005253DF" w:rsidRDefault="005253DF" w:rsidP="004C277B"/>
        </w:tc>
      </w:tr>
      <w:tr w:rsidR="005253DF" w14:paraId="1FF5D7C5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D1C94EF" w14:textId="77777777" w:rsidR="005253DF" w:rsidRDefault="005253DF" w:rsidP="004C277B"/>
        </w:tc>
        <w:tc>
          <w:tcPr>
            <w:tcW w:w="31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6C8A4E38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10E7996E" w14:textId="77777777" w:rsidR="005253DF" w:rsidRDefault="005253DF" w:rsidP="004C277B"/>
        </w:tc>
      </w:tr>
      <w:tr w:rsidR="005253DF" w14:paraId="0E1BCB57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35636CFF" w14:textId="77777777" w:rsidR="005253DF" w:rsidRDefault="005253DF" w:rsidP="004C277B"/>
        </w:tc>
        <w:tc>
          <w:tcPr>
            <w:tcW w:w="3192" w:type="dxa"/>
            <w:vMerge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259309A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72AA6619" w14:textId="77777777" w:rsidR="005253DF" w:rsidRDefault="005253DF" w:rsidP="004C277B"/>
        </w:tc>
      </w:tr>
      <w:tr w:rsidR="005253DF" w14:paraId="5135B6E7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5B547EA1" w14:textId="77777777" w:rsidR="005253DF" w:rsidRDefault="005253DF" w:rsidP="004C277B"/>
        </w:tc>
        <w:tc>
          <w:tcPr>
            <w:tcW w:w="319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538ABEE7" w14:textId="77777777" w:rsidR="005253DF" w:rsidRDefault="005253DF" w:rsidP="004C277B"/>
        </w:tc>
        <w:tc>
          <w:tcPr>
            <w:tcW w:w="3192" w:type="dxa"/>
            <w:shd w:val="clear" w:color="auto" w:fill="auto"/>
            <w:vAlign w:val="center"/>
          </w:tcPr>
          <w:p w14:paraId="0CCA8AA6" w14:textId="77777777" w:rsidR="005253DF" w:rsidRDefault="005253DF" w:rsidP="004C277B"/>
        </w:tc>
      </w:tr>
      <w:tr w:rsidR="005253DF" w14:paraId="49BDCD84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4B6A964" w14:textId="77777777" w:rsidR="005253DF" w:rsidRDefault="005253DF" w:rsidP="004C277B"/>
        </w:tc>
        <w:tc>
          <w:tcPr>
            <w:tcW w:w="3192" w:type="dxa"/>
            <w:vMerge w:val="restart"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3E8D2344" w14:textId="77777777" w:rsidR="005253DF" w:rsidRDefault="005253DF" w:rsidP="004C277B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78EBB8C" w14:textId="77777777" w:rsidR="005253DF" w:rsidRDefault="005253DF" w:rsidP="004C277B"/>
        </w:tc>
      </w:tr>
      <w:tr w:rsidR="005253DF" w14:paraId="2A2C4E2D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11820AC3" w14:textId="77777777" w:rsidR="005253DF" w:rsidRDefault="005253DF" w:rsidP="004C277B"/>
        </w:tc>
        <w:tc>
          <w:tcPr>
            <w:tcW w:w="3192" w:type="dxa"/>
            <w:vMerge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44E38B18" w14:textId="77777777" w:rsidR="005253DF" w:rsidRDefault="005253DF" w:rsidP="004C277B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85BF0A8" w14:textId="77777777" w:rsidR="005253DF" w:rsidRDefault="005253DF" w:rsidP="004C277B"/>
        </w:tc>
      </w:tr>
      <w:tr w:rsidR="005253DF" w14:paraId="194682FB" w14:textId="77777777" w:rsidTr="004C277B">
        <w:trPr>
          <w:trHeight w:val="90"/>
        </w:trPr>
        <w:tc>
          <w:tcPr>
            <w:tcW w:w="319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00BFD278" w14:textId="77777777" w:rsidR="005253DF" w:rsidRDefault="005253DF" w:rsidP="004C277B"/>
        </w:tc>
        <w:tc>
          <w:tcPr>
            <w:tcW w:w="3192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14:paraId="59F9E8F5" w14:textId="77777777" w:rsidR="005253DF" w:rsidRDefault="005253DF" w:rsidP="004C277B"/>
        </w:tc>
        <w:tc>
          <w:tcPr>
            <w:tcW w:w="31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6AF504" w14:textId="77777777" w:rsidR="005253DF" w:rsidRDefault="005253DF" w:rsidP="004C277B"/>
        </w:tc>
      </w:tr>
      <w:tr w:rsidR="005253DF" w14:paraId="5ADF4D54" w14:textId="77777777" w:rsidTr="004C277B">
        <w:tc>
          <w:tcPr>
            <w:tcW w:w="957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F497D" w:themeFill="text2"/>
          </w:tcPr>
          <w:p w14:paraId="411B9992" w14:textId="77777777" w:rsidR="005253DF" w:rsidRPr="00AB775E" w:rsidRDefault="005253DF" w:rsidP="004C277B">
            <w:pPr>
              <w:rPr>
                <w:color w:val="FFFFFF" w:themeColor="background1"/>
              </w:rPr>
            </w:pPr>
            <w:r w:rsidRPr="00F85611">
              <w:rPr>
                <w:b/>
                <w:color w:val="FFFFFF" w:themeColor="background1"/>
              </w:rPr>
              <w:t xml:space="preserve">Act </w:t>
            </w:r>
            <w:r>
              <w:rPr>
                <w:b/>
                <w:color w:val="FFFFFF" w:themeColor="background1"/>
              </w:rPr>
              <w:t>III</w:t>
            </w:r>
          </w:p>
        </w:tc>
      </w:tr>
      <w:tr w:rsidR="005253DF" w:rsidRPr="00612500" w14:paraId="4D0B71D8" w14:textId="77777777" w:rsidTr="004C277B">
        <w:tc>
          <w:tcPr>
            <w:tcW w:w="3192" w:type="dxa"/>
            <w:gridSpan w:val="2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680CF" w14:textId="77777777" w:rsidR="005253DF" w:rsidRPr="00612500" w:rsidRDefault="005253DF" w:rsidP="004C277B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A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5A85140" w14:textId="77777777" w:rsidR="005253DF" w:rsidRPr="00612500" w:rsidRDefault="005253DF" w:rsidP="004C277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</w:t>
            </w:r>
          </w:p>
        </w:tc>
        <w:tc>
          <w:tcPr>
            <w:tcW w:w="3192" w:type="dxa"/>
            <w:tcBorders>
              <w:top w:val="nil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41EC1B" w14:textId="77777777" w:rsidR="005253DF" w:rsidRPr="00612500" w:rsidRDefault="005253DF" w:rsidP="004C277B">
            <w:pPr>
              <w:jc w:val="center"/>
              <w:rPr>
                <w:sz w:val="20"/>
                <w:szCs w:val="20"/>
              </w:rPr>
            </w:pPr>
            <w:r w:rsidRPr="00612500">
              <w:rPr>
                <w:b/>
                <w:sz w:val="20"/>
                <w:szCs w:val="20"/>
              </w:rPr>
              <w:t>Point B</w:t>
            </w:r>
            <w:r w:rsidRPr="00612500">
              <w:rPr>
                <w:sz w:val="20"/>
                <w:szCs w:val="20"/>
              </w:rPr>
              <w:t xml:space="preserve"> </w:t>
            </w:r>
          </w:p>
        </w:tc>
      </w:tr>
      <w:tr w:rsidR="005253DF" w14:paraId="47C453F4" w14:textId="77777777" w:rsidTr="004C277B">
        <w:trPr>
          <w:trHeight w:val="864"/>
        </w:trPr>
        <w:tc>
          <w:tcPr>
            <w:tcW w:w="3192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1B417C" w14:textId="77777777" w:rsidR="005253DF" w:rsidRDefault="005253DF" w:rsidP="004C277B"/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14:paraId="6FAC1FF7" w14:textId="77777777" w:rsidR="005253DF" w:rsidRPr="00030604" w:rsidRDefault="005253DF" w:rsidP="004C277B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53327A" w14:textId="77777777" w:rsidR="005253DF" w:rsidRDefault="005253DF" w:rsidP="004C277B"/>
        </w:tc>
      </w:tr>
      <w:tr w:rsidR="005253DF" w14:paraId="214E557E" w14:textId="77777777" w:rsidTr="004C277B">
        <w:tc>
          <w:tcPr>
            <w:tcW w:w="1458" w:type="dxa"/>
            <w:tcBorders>
              <w:top w:val="nil"/>
            </w:tcBorders>
          </w:tcPr>
          <w:p w14:paraId="51D5851E" w14:textId="77777777" w:rsidR="005253DF" w:rsidRPr="00612500" w:rsidRDefault="005253DF" w:rsidP="004C27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Call to Action</w:t>
            </w:r>
          </w:p>
        </w:tc>
        <w:tc>
          <w:tcPr>
            <w:tcW w:w="8118" w:type="dxa"/>
            <w:gridSpan w:val="3"/>
            <w:tcBorders>
              <w:top w:val="nil"/>
              <w:bottom w:val="single" w:sz="4" w:space="0" w:color="000000" w:themeColor="text1"/>
            </w:tcBorders>
          </w:tcPr>
          <w:p w14:paraId="0760A2B3" w14:textId="77777777" w:rsidR="005253DF" w:rsidRDefault="005253DF" w:rsidP="004C277B"/>
        </w:tc>
      </w:tr>
    </w:tbl>
    <w:p w14:paraId="5532798C" w14:textId="77777777" w:rsidR="007B332C" w:rsidRDefault="007B332C" w:rsidP="007B332C"/>
    <w:sectPr w:rsidR="007B332C" w:rsidSect="004C277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DEE36" w14:textId="77777777" w:rsidR="004C277B" w:rsidRDefault="004C277B" w:rsidP="00D95C5A">
      <w:pPr>
        <w:spacing w:after="0" w:line="240" w:lineRule="auto"/>
      </w:pPr>
      <w:r>
        <w:separator/>
      </w:r>
    </w:p>
  </w:endnote>
  <w:endnote w:type="continuationSeparator" w:id="0">
    <w:p w14:paraId="1E89C32A" w14:textId="77777777" w:rsidR="004C277B" w:rsidRDefault="004C277B" w:rsidP="00D9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0" w:type="dxa"/>
      <w:jc w:val="center"/>
      <w:tblLayout w:type="fixed"/>
      <w:tblLook w:val="04A0" w:firstRow="1" w:lastRow="0" w:firstColumn="1" w:lastColumn="0" w:noHBand="0" w:noVBand="1"/>
    </w:tblPr>
    <w:tblGrid>
      <w:gridCol w:w="1260"/>
      <w:gridCol w:w="9450"/>
    </w:tblGrid>
    <w:tr w:rsidR="004C277B" w14:paraId="10D264DE" w14:textId="77777777" w:rsidTr="004C277B">
      <w:trPr>
        <w:jc w:val="center"/>
      </w:trPr>
      <w:tc>
        <w:tcPr>
          <w:tcW w:w="1260" w:type="dxa"/>
        </w:tcPr>
        <w:p w14:paraId="73200E36" w14:textId="77777777" w:rsidR="004C277B" w:rsidRDefault="004C277B" w:rsidP="004C277B">
          <w:pPr>
            <w:pStyle w:val="Footer"/>
          </w:pPr>
        </w:p>
      </w:tc>
      <w:tc>
        <w:tcPr>
          <w:tcW w:w="9450" w:type="dxa"/>
          <w:vAlign w:val="center"/>
        </w:tcPr>
        <w:p w14:paraId="2FCE1A44" w14:textId="77777777" w:rsidR="004C277B" w:rsidRDefault="004C277B" w:rsidP="00F703F4">
          <w:pPr>
            <w:pStyle w:val="Footer"/>
          </w:pPr>
        </w:p>
      </w:tc>
    </w:tr>
  </w:tbl>
  <w:p w14:paraId="72745B08" w14:textId="77777777" w:rsidR="004C277B" w:rsidRDefault="004C27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DC13C" w14:textId="77777777" w:rsidR="004C277B" w:rsidRDefault="004C277B" w:rsidP="00D95C5A">
      <w:pPr>
        <w:spacing w:after="0" w:line="240" w:lineRule="auto"/>
      </w:pPr>
      <w:r>
        <w:separator/>
      </w:r>
    </w:p>
  </w:footnote>
  <w:footnote w:type="continuationSeparator" w:id="0">
    <w:p w14:paraId="746953C5" w14:textId="77777777" w:rsidR="004C277B" w:rsidRDefault="004C277B" w:rsidP="00D95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0764D"/>
    <w:multiLevelType w:val="hybridMultilevel"/>
    <w:tmpl w:val="9E26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2C"/>
    <w:rsid w:val="00016A84"/>
    <w:rsid w:val="00030604"/>
    <w:rsid w:val="000559E8"/>
    <w:rsid w:val="000615A4"/>
    <w:rsid w:val="000625A0"/>
    <w:rsid w:val="000769F0"/>
    <w:rsid w:val="000A10D2"/>
    <w:rsid w:val="000A4229"/>
    <w:rsid w:val="000C3FB9"/>
    <w:rsid w:val="000C63CA"/>
    <w:rsid w:val="001000F2"/>
    <w:rsid w:val="00112DE2"/>
    <w:rsid w:val="0013720D"/>
    <w:rsid w:val="001807A4"/>
    <w:rsid w:val="001938F7"/>
    <w:rsid w:val="00193BC9"/>
    <w:rsid w:val="001A5884"/>
    <w:rsid w:val="001F0CF6"/>
    <w:rsid w:val="002663CE"/>
    <w:rsid w:val="00280DA9"/>
    <w:rsid w:val="00282E48"/>
    <w:rsid w:val="0028779D"/>
    <w:rsid w:val="002B6D1F"/>
    <w:rsid w:val="003338B8"/>
    <w:rsid w:val="00334762"/>
    <w:rsid w:val="00336950"/>
    <w:rsid w:val="003540D3"/>
    <w:rsid w:val="003D0ED0"/>
    <w:rsid w:val="003D756D"/>
    <w:rsid w:val="004429A7"/>
    <w:rsid w:val="00473A69"/>
    <w:rsid w:val="004C277B"/>
    <w:rsid w:val="004D3E2E"/>
    <w:rsid w:val="00511158"/>
    <w:rsid w:val="0051185E"/>
    <w:rsid w:val="005165E5"/>
    <w:rsid w:val="00517242"/>
    <w:rsid w:val="0052158D"/>
    <w:rsid w:val="005242A4"/>
    <w:rsid w:val="005253DF"/>
    <w:rsid w:val="00526EE9"/>
    <w:rsid w:val="00543D7C"/>
    <w:rsid w:val="00543F7A"/>
    <w:rsid w:val="00587277"/>
    <w:rsid w:val="00590794"/>
    <w:rsid w:val="00594A93"/>
    <w:rsid w:val="005E3E8F"/>
    <w:rsid w:val="0060136A"/>
    <w:rsid w:val="0060593A"/>
    <w:rsid w:val="00612500"/>
    <w:rsid w:val="00612948"/>
    <w:rsid w:val="00616C32"/>
    <w:rsid w:val="0062625C"/>
    <w:rsid w:val="00673807"/>
    <w:rsid w:val="006C52EC"/>
    <w:rsid w:val="006E2D2F"/>
    <w:rsid w:val="006F3D31"/>
    <w:rsid w:val="007242ED"/>
    <w:rsid w:val="0072447C"/>
    <w:rsid w:val="0073280F"/>
    <w:rsid w:val="00746252"/>
    <w:rsid w:val="0076547E"/>
    <w:rsid w:val="0078138E"/>
    <w:rsid w:val="007817B7"/>
    <w:rsid w:val="007B332C"/>
    <w:rsid w:val="007B34C1"/>
    <w:rsid w:val="007C139D"/>
    <w:rsid w:val="007D6928"/>
    <w:rsid w:val="007E122D"/>
    <w:rsid w:val="007F072A"/>
    <w:rsid w:val="007F35B5"/>
    <w:rsid w:val="00802313"/>
    <w:rsid w:val="00822572"/>
    <w:rsid w:val="00876406"/>
    <w:rsid w:val="00882DF5"/>
    <w:rsid w:val="008A313C"/>
    <w:rsid w:val="008A62C7"/>
    <w:rsid w:val="008E5773"/>
    <w:rsid w:val="008E6002"/>
    <w:rsid w:val="00906C7D"/>
    <w:rsid w:val="00917396"/>
    <w:rsid w:val="0093132E"/>
    <w:rsid w:val="009317C0"/>
    <w:rsid w:val="009418A5"/>
    <w:rsid w:val="00947912"/>
    <w:rsid w:val="00950950"/>
    <w:rsid w:val="009A464D"/>
    <w:rsid w:val="009A716C"/>
    <w:rsid w:val="009E6AA1"/>
    <w:rsid w:val="00A06F8E"/>
    <w:rsid w:val="00A26BA4"/>
    <w:rsid w:val="00A54EEC"/>
    <w:rsid w:val="00AB775E"/>
    <w:rsid w:val="00AD6EF3"/>
    <w:rsid w:val="00B2087F"/>
    <w:rsid w:val="00B21202"/>
    <w:rsid w:val="00B3643C"/>
    <w:rsid w:val="00B50760"/>
    <w:rsid w:val="00B84EF5"/>
    <w:rsid w:val="00BE39F9"/>
    <w:rsid w:val="00BF0593"/>
    <w:rsid w:val="00C22EB5"/>
    <w:rsid w:val="00C417BF"/>
    <w:rsid w:val="00C83202"/>
    <w:rsid w:val="00C93642"/>
    <w:rsid w:val="00CC7F60"/>
    <w:rsid w:val="00CD1219"/>
    <w:rsid w:val="00CD4340"/>
    <w:rsid w:val="00CD4369"/>
    <w:rsid w:val="00D04D71"/>
    <w:rsid w:val="00D23E2A"/>
    <w:rsid w:val="00D2679D"/>
    <w:rsid w:val="00D32C1B"/>
    <w:rsid w:val="00D67153"/>
    <w:rsid w:val="00D92430"/>
    <w:rsid w:val="00D95C5A"/>
    <w:rsid w:val="00DD0950"/>
    <w:rsid w:val="00DE04B9"/>
    <w:rsid w:val="00DF2A94"/>
    <w:rsid w:val="00E0448A"/>
    <w:rsid w:val="00E95C25"/>
    <w:rsid w:val="00E96EA8"/>
    <w:rsid w:val="00EB0EF5"/>
    <w:rsid w:val="00EC32C6"/>
    <w:rsid w:val="00EF1CC1"/>
    <w:rsid w:val="00EF6C0F"/>
    <w:rsid w:val="00F703F4"/>
    <w:rsid w:val="00F85611"/>
    <w:rsid w:val="00FB31E4"/>
    <w:rsid w:val="00FB6865"/>
    <w:rsid w:val="00FD1AEC"/>
    <w:rsid w:val="00FE3F30"/>
    <w:rsid w:val="00F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380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7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5A"/>
  </w:style>
  <w:style w:type="paragraph" w:styleId="Footer">
    <w:name w:val="footer"/>
    <w:basedOn w:val="Normal"/>
    <w:link w:val="FooterChar"/>
    <w:uiPriority w:val="99"/>
    <w:unhideWhenUsed/>
    <w:rsid w:val="00D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5A"/>
  </w:style>
  <w:style w:type="character" w:styleId="Hyperlink">
    <w:name w:val="Hyperlink"/>
    <w:basedOn w:val="DefaultParagraphFont"/>
    <w:uiPriority w:val="99"/>
    <w:unhideWhenUsed/>
    <w:rsid w:val="00D95C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7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5A"/>
  </w:style>
  <w:style w:type="paragraph" w:styleId="Footer">
    <w:name w:val="footer"/>
    <w:basedOn w:val="Normal"/>
    <w:link w:val="FooterChar"/>
    <w:uiPriority w:val="99"/>
    <w:unhideWhenUsed/>
    <w:rsid w:val="00D9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5A"/>
  </w:style>
  <w:style w:type="character" w:styleId="Hyperlink">
    <w:name w:val="Hyperlink"/>
    <w:basedOn w:val="DefaultParagraphFont"/>
    <w:uiPriority w:val="99"/>
    <w:unhideWhenUsed/>
    <w:rsid w:val="00D95C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eyondbulletpoints.com/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odd:Documents:resources:BBP%20Toolkit%202:BBP%20Sto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F7D2-4C12-5041-A717-8CA17E40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BBP Story Template.dotx</Template>
  <TotalTime>18</TotalTime>
  <Pages>2</Pages>
  <Words>170</Words>
  <Characters>819</Characters>
  <Application>Microsoft Macintosh Word</Application>
  <DocSecurity>0</DocSecurity>
  <Lines>409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Bashor</dc:creator>
  <cp:lastModifiedBy>Todd Bashor</cp:lastModifiedBy>
  <cp:revision>3</cp:revision>
  <cp:lastPrinted>2015-09-29T19:43:00Z</cp:lastPrinted>
  <dcterms:created xsi:type="dcterms:W3CDTF">2015-09-29T04:02:00Z</dcterms:created>
  <dcterms:modified xsi:type="dcterms:W3CDTF">2015-09-29T20:21:00Z</dcterms:modified>
</cp:coreProperties>
</file>